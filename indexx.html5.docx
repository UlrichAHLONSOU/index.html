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’hôte principal"/>
      </w:tblPr>
      <w:tblGrid>
        <w:gridCol w:w="3784"/>
        <w:gridCol w:w="6738"/>
      </w:tblGrid>
      <w:tr w:rsidR="002C2CDD" w:rsidRPr="002C476A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2C476A" w:rsidRDefault="00FB0EC9" w:rsidP="00523479">
            <w:pPr>
              <w:pStyle w:val="Initiales"/>
            </w:pPr>
            <w:r w:rsidRPr="002C476A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AE94760" wp14:editId="469ED1D6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oupe 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angle rouge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ercle rouge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ercle blanc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EDB9DA" id="Groupe 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">
                      <v:rect id="Rectangle rouge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ercle rouge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ercle blanc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BB2631">
              <w:t>UD</w:t>
            </w:r>
          </w:p>
          <w:p w:rsidR="00A50939" w:rsidRPr="002C476A" w:rsidRDefault="00BB2631" w:rsidP="007569C1">
            <w:pPr>
              <w:pStyle w:val="Titre3"/>
            </w:pPr>
            <w:r>
              <w:t>ADRESSE</w:t>
            </w:r>
          </w:p>
          <w:p w:rsidR="002C2CDD" w:rsidRDefault="00BB2631" w:rsidP="00BB2631">
            <w:pPr>
              <w:rPr>
                <w:rFonts w:asciiTheme="majorHAnsi" w:hAnsiTheme="majorHAnsi"/>
              </w:rPr>
            </w:pPr>
            <w:r w:rsidRPr="00D02EF7">
              <w:rPr>
                <w:rFonts w:asciiTheme="majorHAnsi" w:hAnsiTheme="majorHAnsi"/>
              </w:rPr>
              <w:t>Email : ahlonsoucaca</w:t>
            </w:r>
            <w:r w:rsidR="00D02EF7" w:rsidRPr="00D02EF7">
              <w:rPr>
                <w:rFonts w:asciiTheme="majorHAnsi" w:hAnsiTheme="majorHAnsi"/>
              </w:rPr>
              <w:t>gmail.com</w:t>
            </w:r>
          </w:p>
          <w:p w:rsidR="00D02EF7" w:rsidRDefault="00D02EF7" w:rsidP="00BB2631">
            <w:pPr>
              <w:rPr>
                <w:rFonts w:asciiTheme="majorHAnsi" w:hAnsiTheme="majorHAnsi"/>
              </w:rPr>
            </w:pPr>
          </w:p>
          <w:p w:rsidR="00D02EF7" w:rsidRDefault="00D02EF7" w:rsidP="00BB263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Contact : 0190094605</w:t>
            </w:r>
          </w:p>
          <w:p w:rsidR="00D02EF7" w:rsidRPr="00D02EF7" w:rsidRDefault="00D02EF7" w:rsidP="00BB2631">
            <w:pPr>
              <w:rPr>
                <w:rFonts w:asciiTheme="majorHAnsi" w:hAnsiTheme="majorHAnsi"/>
              </w:rPr>
            </w:pPr>
          </w:p>
          <w:p w:rsidR="002C2CDD" w:rsidRPr="002C476A" w:rsidRDefault="000668D8" w:rsidP="007569C1">
            <w:pPr>
              <w:pStyle w:val="Titre3"/>
            </w:pPr>
            <w:sdt>
              <w:sdtPr>
                <w:alias w:val="Compétences :"/>
                <w:tag w:val="Compétences :"/>
                <w:id w:val="1490835561"/>
                <w:placeholder>
                  <w:docPart w:val="C8690E97373D46CAA80BB7C009D6DA0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C476A">
                  <w:rPr>
                    <w:lang w:bidi="fr-FR"/>
                  </w:rPr>
                  <w:t>Compétences</w:t>
                </w:r>
              </w:sdtContent>
            </w:sdt>
          </w:p>
          <w:p w:rsidR="00D02EF7" w:rsidRDefault="00D02EF7" w:rsidP="00BB2631"/>
          <w:p w:rsidR="00D02EF7" w:rsidRPr="00194AE5" w:rsidRDefault="00194AE5" w:rsidP="00BB2631">
            <w:pPr>
              <w:rPr>
                <w:rFonts w:ascii="Arial Black" w:hAnsi="Arial Black"/>
                <w:sz w:val="28"/>
                <w:szCs w:val="28"/>
              </w:rPr>
            </w:pPr>
            <w:r w:rsidRPr="00194AE5">
              <w:rPr>
                <w:rFonts w:ascii="Arial Black" w:hAnsi="Arial Black"/>
                <w:sz w:val="28"/>
                <w:szCs w:val="28"/>
              </w:rPr>
              <w:t>Expert graphiste à BOSSAM BENIN</w:t>
            </w:r>
          </w:p>
          <w:p w:rsidR="00D02EF7" w:rsidRDefault="00D02EF7" w:rsidP="00BB2631">
            <w:pPr>
              <w:rPr>
                <w:rFonts w:ascii="Arial Black" w:hAnsi="Arial Black"/>
              </w:rPr>
            </w:pPr>
          </w:p>
          <w:p w:rsidR="00D02EF7" w:rsidRDefault="00D02EF7" w:rsidP="00BB2631">
            <w:pPr>
              <w:rPr>
                <w:rFonts w:ascii="Arial Black" w:hAnsi="Arial Black"/>
              </w:rPr>
            </w:pPr>
          </w:p>
          <w:p w:rsidR="00D02EF7" w:rsidRPr="00194AE5" w:rsidRDefault="00D02EF7" w:rsidP="00BB2631">
            <w:pPr>
              <w:rPr>
                <w:rFonts w:ascii="Arial Black" w:hAnsi="Arial Black"/>
                <w:sz w:val="28"/>
                <w:szCs w:val="28"/>
              </w:rPr>
            </w:pPr>
            <w:r w:rsidRPr="00194AE5">
              <w:rPr>
                <w:rFonts w:ascii="Arial Black" w:hAnsi="Arial Black"/>
                <w:sz w:val="28"/>
                <w:szCs w:val="28"/>
              </w:rPr>
              <w:t xml:space="preserve">Expert </w:t>
            </w:r>
            <w:proofErr w:type="spellStart"/>
            <w:r w:rsidRPr="00194AE5">
              <w:rPr>
                <w:rFonts w:ascii="Arial Black" w:hAnsi="Arial Black"/>
                <w:sz w:val="28"/>
                <w:szCs w:val="28"/>
              </w:rPr>
              <w:t>Dévellopeur</w:t>
            </w:r>
            <w:proofErr w:type="spellEnd"/>
            <w:r w:rsidRPr="00194AE5">
              <w:rPr>
                <w:rFonts w:ascii="Arial Black" w:hAnsi="Arial Black"/>
                <w:sz w:val="28"/>
                <w:szCs w:val="28"/>
              </w:rPr>
              <w:t xml:space="preserve"> Web</w:t>
            </w:r>
          </w:p>
          <w:p w:rsidR="00D02EF7" w:rsidRDefault="00D02EF7" w:rsidP="00BB2631">
            <w:pPr>
              <w:rPr>
                <w:rFonts w:ascii="Arial Black" w:hAnsi="Arial Black"/>
              </w:rPr>
            </w:pPr>
          </w:p>
          <w:p w:rsidR="00D02EF7" w:rsidRPr="00D02EF7" w:rsidRDefault="00D02EF7" w:rsidP="00BB2631">
            <w:pPr>
              <w:rPr>
                <w:rFonts w:ascii="Arial Black" w:hAnsi="Arial Black"/>
              </w:rPr>
            </w:pPr>
          </w:p>
          <w:p w:rsidR="00D02EF7" w:rsidRDefault="00D02EF7" w:rsidP="00BB2631"/>
          <w:p w:rsidR="00D02EF7" w:rsidRPr="002C476A" w:rsidRDefault="00D02EF7" w:rsidP="00BB2631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Grilledutableau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Tableau de disposition de titre"/>
            </w:tblPr>
            <w:tblGrid>
              <w:gridCol w:w="6738"/>
            </w:tblGrid>
            <w:tr w:rsidR="00C612DA" w:rsidRPr="002C476A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906BEE" w:rsidRPr="00BB2631" w:rsidRDefault="00BB2631" w:rsidP="00906BEE">
                  <w:pPr>
                    <w:pStyle w:val="Titre2"/>
                    <w:outlineLvl w:val="1"/>
                    <w:rPr>
                      <w:sz w:val="48"/>
                      <w:szCs w:val="48"/>
                    </w:rPr>
                  </w:pPr>
                  <w:r w:rsidRPr="00BB2631">
                    <w:rPr>
                      <w:color w:val="222A35" w:themeColor="text2" w:themeShade="80"/>
                      <w:sz w:val="48"/>
                      <w:szCs w:val="48"/>
                    </w:rPr>
                    <w:t>AHLONSOU ulrich camille</w:t>
                  </w:r>
                </w:p>
              </w:tc>
            </w:tr>
          </w:tbl>
          <w:p w:rsidR="002C2CDD" w:rsidRPr="002C476A" w:rsidRDefault="000668D8" w:rsidP="007569C1">
            <w:pPr>
              <w:pStyle w:val="Titre3"/>
            </w:pPr>
            <w:sdt>
              <w:sdtPr>
                <w:alias w:val="Expérience :"/>
                <w:tag w:val="Expérience :"/>
                <w:id w:val="1217937480"/>
                <w:placeholder>
                  <w:docPart w:val="C8C60B069B9E4C9F99B76103050A79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C476A">
                  <w:rPr>
                    <w:lang w:bidi="fr-FR"/>
                  </w:rPr>
                  <w:t>Expérience</w:t>
                </w:r>
              </w:sdtContent>
            </w:sdt>
          </w:p>
          <w:p w:rsidR="002C2CDD" w:rsidRDefault="002C2CDD" w:rsidP="007569C1"/>
          <w:p w:rsidR="00D02EF7" w:rsidRPr="00D02EF7" w:rsidRDefault="00D02EF7" w:rsidP="007569C1">
            <w:pPr>
              <w:rPr>
                <w:rFonts w:ascii="Arial Black" w:hAnsi="Arial Black"/>
                <w:sz w:val="28"/>
                <w:szCs w:val="28"/>
              </w:rPr>
            </w:pPr>
            <w:r w:rsidRPr="00D02EF7">
              <w:rPr>
                <w:rFonts w:ascii="Arial Black" w:hAnsi="Arial Black"/>
                <w:sz w:val="28"/>
                <w:szCs w:val="28"/>
              </w:rPr>
              <w:t xml:space="preserve">Ancien superviseur de AGCS </w:t>
            </w:r>
            <w:proofErr w:type="spellStart"/>
            <w:r w:rsidRPr="00D02EF7">
              <w:rPr>
                <w:rFonts w:ascii="Arial Black" w:hAnsi="Arial Black"/>
                <w:sz w:val="28"/>
                <w:szCs w:val="28"/>
              </w:rPr>
              <w:t>dand</w:t>
            </w:r>
            <w:proofErr w:type="spellEnd"/>
            <w:r w:rsidRPr="00D02EF7">
              <w:rPr>
                <w:rFonts w:ascii="Arial Black" w:hAnsi="Arial Black"/>
                <w:sz w:val="28"/>
                <w:szCs w:val="28"/>
              </w:rPr>
              <w:t xml:space="preserve"> le traitement des déchets</w:t>
            </w:r>
          </w:p>
          <w:p w:rsidR="002C2CDD" w:rsidRPr="002C476A" w:rsidRDefault="00D02EF7" w:rsidP="007569C1">
            <w:pPr>
              <w:pStyle w:val="Titre3"/>
            </w:pPr>
            <w:r>
              <w:t>DIPLOMES</w:t>
            </w:r>
          </w:p>
          <w:p w:rsidR="002C2CDD" w:rsidRPr="00194AE5" w:rsidRDefault="00D02EF7" w:rsidP="007569C1">
            <w:pPr>
              <w:rPr>
                <w:rFonts w:ascii="Arial Black" w:hAnsi="Arial Black"/>
                <w:sz w:val="32"/>
                <w:szCs w:val="32"/>
              </w:rPr>
            </w:pPr>
            <w:r w:rsidRPr="00194AE5">
              <w:rPr>
                <w:rFonts w:ascii="Arial Black" w:hAnsi="Arial Black"/>
                <w:sz w:val="32"/>
                <w:szCs w:val="32"/>
              </w:rPr>
              <w:t>Titulaire d’un Bac série B</w:t>
            </w:r>
          </w:p>
          <w:p w:rsidR="00D02EF7" w:rsidRDefault="00D02EF7" w:rsidP="007569C1"/>
          <w:p w:rsidR="00D02EF7" w:rsidRPr="00194AE5" w:rsidRDefault="00D02EF7" w:rsidP="007569C1">
            <w:pPr>
              <w:rPr>
                <w:rFonts w:ascii="Arial Black" w:hAnsi="Arial Black"/>
                <w:sz w:val="32"/>
                <w:szCs w:val="32"/>
              </w:rPr>
            </w:pPr>
            <w:r w:rsidRPr="00194AE5">
              <w:rPr>
                <w:rFonts w:ascii="Arial Black" w:hAnsi="Arial Black"/>
                <w:sz w:val="32"/>
                <w:szCs w:val="32"/>
              </w:rPr>
              <w:t>Titulaire d’un permis de conduit B</w:t>
            </w:r>
          </w:p>
          <w:p w:rsidR="002C2CDD" w:rsidRPr="002C476A" w:rsidRDefault="00194AE5" w:rsidP="007569C1">
            <w:pPr>
              <w:pStyle w:val="Titre3"/>
            </w:pPr>
            <w:r>
              <w:t>PASSIONS ET LOISIRS</w:t>
            </w:r>
          </w:p>
          <w:p w:rsidR="00741125" w:rsidRPr="00194AE5" w:rsidRDefault="00194AE5" w:rsidP="00BB2631">
            <w:pPr>
              <w:rPr>
                <w:rFonts w:ascii="Arial Black" w:hAnsi="Arial Black"/>
              </w:rPr>
            </w:pPr>
            <w:r w:rsidRPr="00194AE5">
              <w:rPr>
                <w:rFonts w:ascii="Arial Black" w:hAnsi="Arial Black"/>
              </w:rPr>
              <w:t>Le football</w:t>
            </w:r>
          </w:p>
          <w:p w:rsidR="00194AE5" w:rsidRDefault="00194AE5" w:rsidP="00BB2631"/>
          <w:p w:rsidR="00194AE5" w:rsidRPr="00194AE5" w:rsidRDefault="00194AE5" w:rsidP="00BB2631">
            <w:pPr>
              <w:rPr>
                <w:rFonts w:ascii="Arial Black" w:hAnsi="Arial Black"/>
              </w:rPr>
            </w:pPr>
            <w:r w:rsidRPr="00194AE5">
              <w:rPr>
                <w:rFonts w:ascii="Arial Black" w:hAnsi="Arial Black"/>
              </w:rPr>
              <w:t xml:space="preserve">La </w:t>
            </w:r>
            <w:proofErr w:type="spellStart"/>
            <w:r w:rsidRPr="00194AE5">
              <w:rPr>
                <w:rFonts w:ascii="Arial Black" w:hAnsi="Arial Black"/>
              </w:rPr>
              <w:t>cusine</w:t>
            </w:r>
            <w:proofErr w:type="spellEnd"/>
          </w:p>
          <w:p w:rsidR="00194AE5" w:rsidRDefault="00194AE5" w:rsidP="00BB2631"/>
          <w:p w:rsidR="00194AE5" w:rsidRPr="00194AE5" w:rsidRDefault="00194AE5" w:rsidP="00BB2631">
            <w:pPr>
              <w:rPr>
                <w:rFonts w:ascii="Arial Black" w:hAnsi="Arial Black"/>
              </w:rPr>
            </w:pPr>
            <w:r w:rsidRPr="00194AE5">
              <w:rPr>
                <w:rFonts w:ascii="Arial Black" w:hAnsi="Arial Black"/>
              </w:rPr>
              <w:t>La musique</w:t>
            </w:r>
            <w:bookmarkStart w:id="0" w:name="_GoBack"/>
            <w:bookmarkEnd w:id="0"/>
          </w:p>
        </w:tc>
      </w:tr>
    </w:tbl>
    <w:p w:rsidR="00826A10" w:rsidRPr="002C476A" w:rsidRDefault="00826A10" w:rsidP="00E22E87">
      <w:pPr>
        <w:pStyle w:val="Sansinterligne"/>
      </w:pPr>
    </w:p>
    <w:p w:rsidR="00C62C50" w:rsidRPr="002C476A" w:rsidRDefault="00C62C50" w:rsidP="00826A10"/>
    <w:sectPr w:rsidR="00C62C50" w:rsidRPr="002C476A" w:rsidSect="00B56BC2">
      <w:headerReference w:type="default" r:id="rId10"/>
      <w:footerReference w:type="default" r:id="rId11"/>
      <w:footerReference w:type="first" r:id="rId12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8D8" w:rsidRDefault="000668D8" w:rsidP="00713050">
      <w:pPr>
        <w:spacing w:line="240" w:lineRule="auto"/>
      </w:pPr>
      <w:r>
        <w:separator/>
      </w:r>
    </w:p>
  </w:endnote>
  <w:endnote w:type="continuationSeparator" w:id="0">
    <w:p w:rsidR="000668D8" w:rsidRDefault="000668D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Tableau de disposition du pied de page"/>
    </w:tblPr>
    <w:tblGrid>
      <w:gridCol w:w="2630"/>
      <w:gridCol w:w="2630"/>
      <w:gridCol w:w="2631"/>
      <w:gridCol w:w="2631"/>
    </w:tblGrid>
    <w:tr w:rsidR="00C2098A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Pieddepage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Groupe 102" title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e 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e 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e libre 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angle isocèle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ABBE5B4" id="Groupe 102" o:spid="_x0000_s1026" alt="Titre : Icône de messageri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q2UDBOCAAA&#10;KjkAAA4AAAAAAAAAAAAAAAAALgIAAGRycy9lMm9Eb2MueG1sUEsBAi0AFAAGAAgAAAAhAGhHG9DY&#10;AAAAAwEAAA8AAAAAAAAAAAAAAAAAqAoAAGRycy9kb3ducmV2LnhtbFBLBQYAAAAABAAEAPMAAACt&#10;CwAAAAA=&#10;">
                    <o:lock v:ext="edit" aspectratio="t"/>
                    <v:oval id="Ovale 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e 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e libre 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Groupe 4" title="Icôn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ercle autour du symbol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ymbole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A0AF31B" id="Groupe 4" o:spid="_x0000_s1026" alt="Titre : Icôn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">
                    <o:lock v:ext="edit" aspectratio="t"/>
                    <v:shape id="Cercle autour du symbol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ymbole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Groupe 10" title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397E546" id="Groupe 10" o:spid="_x0000_s1026" alt="Titre : Icône de téléph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wgLQET4RAADJXQAADgAAAAAAAAAAAAAAAAAuAgAAZHJzL2Uyb0RvYy54bWxQSwECLQAUAAYACAAA&#10;ACEAaEcb0NgAAAADAQAADwAAAAAAAAAAAAAAAACYEwAAZHJzL2Rvd25yZXYueG1sUEsFBgAAAAAE&#10;AAQA8wAAAJ0UAAAAAA==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Groupe 16" title="Icôn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ercle autour du symbol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ymbole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3B68E01" id="Groupe 16" o:spid="_x0000_s1026" alt="Titre : Icôn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FlXgmPGEQAA8mMAAA4AAAAAAAAAAAAAAAAALgIAAGRycy9l&#10;Mm9Eb2MueG1sUEsBAi0AFAAGAAgAAAAhAGhHG9DYAAAAAwEAAA8AAAAAAAAAAAAAAAAAIBQAAGRy&#10;cy9kb3ducmV2LnhtbFBLBQYAAAAABAAEAPMAAAAlFQAAAAA=&#10;">
                    <o:lock v:ext="edit" aspectratio="t"/>
                    <v:shape id="Cercle autour du symbol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ymbole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:rsidTr="00826A10">
      <w:sdt>
        <w:sdtPr>
          <w:id w:val="2059505472"/>
          <w:placeholder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A3DF1" w:rsidRDefault="00826A10" w:rsidP="00826A10">
              <w:pPr>
                <w:pStyle w:val="Pieddepage"/>
              </w:pPr>
              <w:r>
                <w:rPr>
                  <w:lang w:bidi="fr-FR"/>
                </w:rPr>
                <w:t>Adresse e-mail</w:t>
              </w:r>
            </w:p>
          </w:tc>
        </w:sdtContent>
      </w:sdt>
      <w:sdt>
        <w:sdtPr>
          <w:id w:val="-350426300"/>
          <w:placeholder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Pieddepage"/>
              </w:pPr>
              <w:r>
                <w:rPr>
                  <w:lang w:bidi="fr-FR"/>
                </w:rPr>
                <w:t>Pseudo Twitter</w:t>
              </w:r>
            </w:p>
          </w:tc>
        </w:sdtContent>
      </w:sdt>
      <w:sdt>
        <w:sdtPr>
          <w:id w:val="-100111087"/>
          <w:placeholder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Pieddepage"/>
              </w:pPr>
              <w:r>
                <w:rPr>
                  <w:lang w:bidi="fr-FR"/>
                </w:rPr>
                <w:t>Téléphone</w:t>
              </w:r>
            </w:p>
          </w:tc>
        </w:sdtContent>
      </w:sdt>
      <w:sdt>
        <w:sdtPr>
          <w:id w:val="-1851867989"/>
          <w:placeholder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Pieddepage"/>
              </w:pPr>
              <w:r>
                <w:rPr>
                  <w:lang w:bidi="fr-FR"/>
                </w:rPr>
                <w:t>URL LinkedIn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Pieddepage"/>
          <w:rPr>
            <w:noProof/>
          </w:rPr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826A10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750" w:type="pct"/>
      <w:tblInd w:w="3352" w:type="dxa"/>
      <w:tblLayout w:type="fixed"/>
      <w:tblLook w:val="04A0" w:firstRow="1" w:lastRow="0" w:firstColumn="1" w:lastColumn="0" w:noHBand="0" w:noVBand="1"/>
      <w:tblDescription w:val="Tableau de disposition de pied de page pour les coordonnées"/>
    </w:tblPr>
    <w:tblGrid>
      <w:gridCol w:w="2630"/>
      <w:gridCol w:w="2631"/>
      <w:gridCol w:w="2631"/>
    </w:tblGrid>
    <w:tr w:rsidR="00BB2631" w:rsidTr="00BB2631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BB2631" w:rsidRDefault="00BB2631" w:rsidP="00BB2631">
          <w:pPr>
            <w:pStyle w:val="Pieddepage"/>
            <w:jc w:val="left"/>
          </w:pP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BB2631" w:rsidRDefault="00BB2631" w:rsidP="00217980">
          <w:pPr>
            <w:pStyle w:val="Pieddepage"/>
          </w:pP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BB2631" w:rsidRDefault="00BB2631" w:rsidP="00217980">
          <w:pPr>
            <w:pStyle w:val="Pieddepage"/>
          </w:pPr>
        </w:p>
      </w:tc>
    </w:tr>
    <w:tr w:rsidR="00BB2631" w:rsidTr="00BB2631">
      <w:tc>
        <w:tcPr>
          <w:tcW w:w="2630" w:type="dxa"/>
          <w:tcMar>
            <w:top w:w="144" w:type="dxa"/>
            <w:left w:w="115" w:type="dxa"/>
            <w:right w:w="115" w:type="dxa"/>
          </w:tcMar>
        </w:tcPr>
        <w:p w:rsidR="00BB2631" w:rsidRPr="00CA3DF1" w:rsidRDefault="00BB2631" w:rsidP="00BB2631">
          <w:pPr>
            <w:pStyle w:val="Pieddepage"/>
          </w:pP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:rsidR="00BB2631" w:rsidRPr="00C2098A" w:rsidRDefault="00BB2631" w:rsidP="00217980">
          <w:pPr>
            <w:pStyle w:val="Pieddepage"/>
          </w:pP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:rsidR="00BB2631" w:rsidRPr="00C2098A" w:rsidRDefault="00BB2631" w:rsidP="00BB2631">
          <w:pPr>
            <w:pStyle w:val="Pieddepage"/>
          </w:pPr>
        </w:p>
      </w:tc>
    </w:tr>
  </w:tbl>
  <w:p w:rsidR="00217980" w:rsidRDefault="002179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8D8" w:rsidRDefault="000668D8" w:rsidP="00713050">
      <w:pPr>
        <w:spacing w:line="240" w:lineRule="auto"/>
      </w:pPr>
      <w:r>
        <w:separator/>
      </w:r>
    </w:p>
  </w:footnote>
  <w:footnote w:type="continuationSeparator" w:id="0">
    <w:p w:rsidR="000668D8" w:rsidRDefault="000668D8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’en-tête de page de suite"/>
    </w:tblPr>
    <w:tblGrid>
      <w:gridCol w:w="3787"/>
      <w:gridCol w:w="6735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826A10" w:rsidRPr="00906BEE" w:rsidRDefault="000668D8" w:rsidP="00826A10">
          <w:pPr>
            <w:pStyle w:val="Initiales"/>
          </w:pPr>
          <w:sdt>
            <w:sdtPr>
              <w:alias w:val="Vos initiales :"/>
              <w:tag w:val="Vos initiales :"/>
              <w:id w:val="1185324316"/>
              <w:placeholder/>
              <w:temporary/>
              <w:showingPlcHdr/>
              <w15:appearance w15:val="hidden"/>
            </w:sdtPr>
            <w:sdtEndPr/>
            <w:sdtContent>
              <w:r w:rsidR="002C476A">
                <w:rPr>
                  <w:lang w:bidi="fr-FR"/>
                </w:rPr>
                <w:t>VN</w:t>
              </w:r>
            </w:sdtContent>
          </w:sdt>
        </w:p>
        <w:p w:rsidR="001A5CA9" w:rsidRPr="00F207C0" w:rsidRDefault="001A5CA9" w:rsidP="001A5CA9">
          <w:pPr>
            <w:pStyle w:val="Init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Grilledutableau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eau de disposition de titre"/>
          </w:tblPr>
          <w:tblGrid>
            <w:gridCol w:w="6735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0668D8" w:rsidP="001A5CA9">
                <w:pPr>
                  <w:pStyle w:val="Titre1"/>
                  <w:outlineLvl w:val="0"/>
                </w:pPr>
                <w:sdt>
                  <w:sdtPr>
                    <w:alias w:val="Entrez votre nom :"/>
                    <w:tag w:val="Entrez votre nom :"/>
                    <w:id w:val="185027472"/>
                    <w:placeholder>
                      <w:docPart w:val="C46191FBC860415FBDC125EC130D20CE"/>
                    </w:placeholder>
                    <w:showingPlcHdr/>
                    <w15:appearance w15:val="hidden"/>
                  </w:sdtPr>
                  <w:sdtEndPr/>
                  <w:sdtContent>
                    <w:r w:rsidR="00D97A41">
                      <w:rPr>
                        <w:lang w:bidi="fr-FR"/>
                      </w:rPr>
                      <w:t>Votre nom</w:t>
                    </w:r>
                  </w:sdtContent>
                </w:sdt>
              </w:p>
              <w:p w:rsidR="001A5CA9" w:rsidRDefault="001A5CA9" w:rsidP="001A5CA9">
                <w:pPr>
                  <w:pStyle w:val="Titre2"/>
                  <w:outlineLvl w:val="1"/>
                </w:pP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FB0EC9" w:rsidP="001A5CA9">
    <w:pPr>
      <w:pStyle w:val="En-tt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357064F" wp14:editId="03DF5181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oupe 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ctangle rouge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ercle blanc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ercle rouge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F539526" id="Groupe 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">
              <v:rect id="Rectangle rouge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ercle blanc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ercle rouge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631"/>
    <w:rsid w:val="000668D8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94AE5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C476A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116C0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15D0C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56BC2"/>
    <w:rsid w:val="00B76A83"/>
    <w:rsid w:val="00BA5B40"/>
    <w:rsid w:val="00BB2631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2EF7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B0EC9"/>
    <w:rsid w:val="00FC4814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58A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Titre1">
    <w:name w:val="heading 1"/>
    <w:basedOn w:val="Normal"/>
    <w:link w:val="Titre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Grilledutableau">
    <w:name w:val="Table Grid"/>
    <w:basedOn w:val="Tableau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98"/>
    <w:qFormat/>
    <w:rsid w:val="00E22E87"/>
    <w:pPr>
      <w:spacing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edelespacerserv">
    <w:name w:val="Placeholder Text"/>
    <w:basedOn w:val="Policepardfaut"/>
    <w:uiPriority w:val="99"/>
    <w:semiHidden/>
    <w:rsid w:val="003D03E5"/>
    <w:rPr>
      <w:color w:val="595959" w:themeColor="text1" w:themeTint="A6"/>
    </w:rPr>
  </w:style>
  <w:style w:type="character" w:customStyle="1" w:styleId="Titre4Car">
    <w:name w:val="Titre 4 Car"/>
    <w:basedOn w:val="Policepardfaut"/>
    <w:link w:val="Titre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-tte">
    <w:name w:val="header"/>
    <w:basedOn w:val="Normal"/>
    <w:link w:val="En-tteCar"/>
    <w:uiPriority w:val="99"/>
    <w:unhideWhenUsed/>
    <w:rsid w:val="0088504C"/>
    <w:pPr>
      <w:spacing w:line="240" w:lineRule="auto"/>
    </w:pPr>
  </w:style>
  <w:style w:type="paragraph" w:customStyle="1" w:styleId="Initiales">
    <w:name w:val="Initiales"/>
    <w:basedOn w:val="Normal"/>
    <w:next w:val="Titre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-tteCar">
    <w:name w:val="En-tête Car"/>
    <w:basedOn w:val="Policepardfaut"/>
    <w:link w:val="En-tte"/>
    <w:uiPriority w:val="99"/>
    <w:rsid w:val="0088504C"/>
  </w:style>
  <w:style w:type="paragraph" w:styleId="Pieddepage">
    <w:name w:val="footer"/>
    <w:basedOn w:val="Normal"/>
    <w:link w:val="Pieddepage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88504C"/>
    <w:rPr>
      <w:rFonts w:asciiTheme="majorHAnsi" w:hAnsiTheme="majorHAnsi"/>
      <w:caps/>
    </w:rPr>
  </w:style>
  <w:style w:type="character" w:customStyle="1" w:styleId="Titre8Car">
    <w:name w:val="Titre 8 Car"/>
    <w:basedOn w:val="Policepardfaut"/>
    <w:link w:val="Titre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F6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AA75F6"/>
  </w:style>
  <w:style w:type="paragraph" w:styleId="Normalcentr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A75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A75F6"/>
  </w:style>
  <w:style w:type="paragraph" w:styleId="Corpsdetexte2">
    <w:name w:val="Body Text 2"/>
    <w:basedOn w:val="Normal"/>
    <w:link w:val="Corpsdetexte2Car"/>
    <w:uiPriority w:val="99"/>
    <w:semiHidden/>
    <w:unhideWhenUsed/>
    <w:rsid w:val="00AA75F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A75F6"/>
  </w:style>
  <w:style w:type="paragraph" w:styleId="Corpsdetexte3">
    <w:name w:val="Body Text 3"/>
    <w:basedOn w:val="Normal"/>
    <w:link w:val="Corpsdetex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A75F6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AA75F6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AA75F6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AA75F6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AA75F6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A75F6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A75F6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AA75F6"/>
  </w:style>
  <w:style w:type="table" w:styleId="Grillecouleur">
    <w:name w:val="Colorful Grid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AA75F6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75F6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75F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75F6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AA75F6"/>
  </w:style>
  <w:style w:type="character" w:customStyle="1" w:styleId="DateCar">
    <w:name w:val="Date Car"/>
    <w:basedOn w:val="Policepardfaut"/>
    <w:link w:val="Date"/>
    <w:uiPriority w:val="99"/>
    <w:semiHidden/>
    <w:rsid w:val="00AA75F6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A75F6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AA75F6"/>
    <w:pPr>
      <w:spacing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AA75F6"/>
  </w:style>
  <w:style w:type="character" w:styleId="Accentuation">
    <w:name w:val="Emphasis"/>
    <w:basedOn w:val="Policepardfaut"/>
    <w:uiPriority w:val="10"/>
    <w:semiHidden/>
    <w:unhideWhenUsed/>
    <w:rsid w:val="00AA75F6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A75F6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75F6"/>
    <w:rPr>
      <w:szCs w:val="20"/>
    </w:rPr>
  </w:style>
  <w:style w:type="table" w:styleId="TableauGrille1Clair">
    <w:name w:val="Grid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AA75F6"/>
  </w:style>
  <w:style w:type="paragraph" w:styleId="AdresseHTML">
    <w:name w:val="HTML Address"/>
    <w:basedOn w:val="Normal"/>
    <w:link w:val="Adresse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AA75F6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AA75F6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AA75F6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75F6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AA75F6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D03E5"/>
    <w:rPr>
      <w:i/>
      <w:iCs/>
      <w:color w:val="D0181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AA75F6"/>
  </w:style>
  <w:style w:type="paragraph" w:styleId="Liste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A75F6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AA75F6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AA75F6"/>
  </w:style>
  <w:style w:type="character" w:styleId="Numrodepage">
    <w:name w:val="page number"/>
    <w:basedOn w:val="Policepardfaut"/>
    <w:uiPriority w:val="99"/>
    <w:semiHidden/>
    <w:unhideWhenUsed/>
    <w:rsid w:val="00AA75F6"/>
  </w:style>
  <w:style w:type="table" w:styleId="Tableausimple1">
    <w:name w:val="Plain Table 1"/>
    <w:basedOn w:val="Tableau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A75F6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A75F6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AA75F6"/>
  </w:style>
  <w:style w:type="character" w:customStyle="1" w:styleId="SalutationsCar">
    <w:name w:val="Salutations Car"/>
    <w:basedOn w:val="Policepardfaut"/>
    <w:link w:val="Salutations"/>
    <w:uiPriority w:val="99"/>
    <w:semiHidden/>
    <w:rsid w:val="00AA75F6"/>
  </w:style>
  <w:style w:type="paragraph" w:styleId="Signature">
    <w:name w:val="Signature"/>
    <w:basedOn w:val="Normal"/>
    <w:link w:val="Signatu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AA75F6"/>
  </w:style>
  <w:style w:type="character" w:styleId="lev">
    <w:name w:val="Strong"/>
    <w:basedOn w:val="Policepardfaut"/>
    <w:uiPriority w:val="22"/>
    <w:semiHidden/>
    <w:unhideWhenUsed/>
    <w:qFormat/>
    <w:rsid w:val="00AA75F6"/>
    <w:rPr>
      <w:b/>
      <w:bCs/>
    </w:rPr>
  </w:style>
  <w:style w:type="character" w:styleId="Emphaseple">
    <w:name w:val="Subtle Emphasis"/>
    <w:basedOn w:val="Policepardfau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AA75F6"/>
  </w:style>
  <w:style w:type="table" w:styleId="Tableauprofessionnel">
    <w:name w:val="Table Professional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ON\AppData\Roaming\Microsoft\Templates\CV%20soign&#233;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690E97373D46CAA80BB7C009D6DA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E4A3FC-26A3-4E09-AD98-16BD1BC33B85}"/>
      </w:docPartPr>
      <w:docPartBody>
        <w:p w:rsidR="00000000" w:rsidRDefault="00AD448E">
          <w:pPr>
            <w:pStyle w:val="C8690E97373D46CAA80BB7C009D6DA05"/>
          </w:pPr>
          <w:r w:rsidRPr="002C476A">
            <w:rPr>
              <w:lang w:bidi="fr-FR"/>
            </w:rPr>
            <w:t>Compétences</w:t>
          </w:r>
        </w:p>
      </w:docPartBody>
    </w:docPart>
    <w:docPart>
      <w:docPartPr>
        <w:name w:val="C8C60B069B9E4C9F99B76103050A79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C9ABA8-6583-4E07-A66D-8D46BA0E9D26}"/>
      </w:docPartPr>
      <w:docPartBody>
        <w:p w:rsidR="00000000" w:rsidRDefault="00AD448E">
          <w:pPr>
            <w:pStyle w:val="C8C60B069B9E4C9F99B76103050A792F"/>
          </w:pPr>
          <w:r w:rsidRPr="002C476A">
            <w:rPr>
              <w:lang w:bidi="fr-FR"/>
            </w:rPr>
            <w:t>Expérience</w:t>
          </w:r>
        </w:p>
      </w:docPartBody>
    </w:docPart>
    <w:docPart>
      <w:docPartPr>
        <w:name w:val="C46191FBC860415FBDC125EC130D20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F63C9E-5C07-4A50-9132-DA38D3C16014}"/>
      </w:docPartPr>
      <w:docPartBody>
        <w:p w:rsidR="00000000" w:rsidRDefault="00AD448E">
          <w:pPr>
            <w:pStyle w:val="C46191FBC860415FBDC125EC130D20CE"/>
          </w:pPr>
          <w:r w:rsidRPr="002C476A">
            <w:rPr>
              <w:lang w:bidi="fr-FR"/>
            </w:rPr>
            <w:t>Établissement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3B"/>
    <w:rsid w:val="00AD448E"/>
    <w:rsid w:val="00DA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FE03364EA4D4DD09C505BD623E4AFDC">
    <w:name w:val="AFE03364EA4D4DD09C505BD623E4AFDC"/>
  </w:style>
  <w:style w:type="paragraph" w:customStyle="1" w:styleId="330C101F71604E2CB92C628BD7780DBC">
    <w:name w:val="330C101F71604E2CB92C628BD7780DBC"/>
  </w:style>
  <w:style w:type="paragraph" w:customStyle="1" w:styleId="D3AF6D87C77A43D7B8795AA959317997">
    <w:name w:val="D3AF6D87C77A43D7B8795AA959317997"/>
  </w:style>
  <w:style w:type="paragraph" w:customStyle="1" w:styleId="C8690E97373D46CAA80BB7C009D6DA05">
    <w:name w:val="C8690E97373D46CAA80BB7C009D6DA05"/>
  </w:style>
  <w:style w:type="paragraph" w:customStyle="1" w:styleId="BD011785F6324624A657127C93A34F06">
    <w:name w:val="BD011785F6324624A657127C93A34F06"/>
  </w:style>
  <w:style w:type="paragraph" w:customStyle="1" w:styleId="CBFAA7045C324A90AF975EB2B4E37FCA">
    <w:name w:val="CBFAA7045C324A90AF975EB2B4E37FCA"/>
  </w:style>
  <w:style w:type="paragraph" w:customStyle="1" w:styleId="BE4DF7B24A6A4578ADD54F38AFFEEB15">
    <w:name w:val="BE4DF7B24A6A4578ADD54F38AFFEEB15"/>
  </w:style>
  <w:style w:type="paragraph" w:customStyle="1" w:styleId="CDC3E478D8A14785990A6233FE2363CD">
    <w:name w:val="CDC3E478D8A14785990A6233FE2363CD"/>
  </w:style>
  <w:style w:type="paragraph" w:customStyle="1" w:styleId="C8C60B069B9E4C9F99B76103050A792F">
    <w:name w:val="C8C60B069B9E4C9F99B76103050A792F"/>
  </w:style>
  <w:style w:type="paragraph" w:customStyle="1" w:styleId="F823903433934C16A4D7DADC0DD61971">
    <w:name w:val="F823903433934C16A4D7DADC0DD61971"/>
  </w:style>
  <w:style w:type="paragraph" w:customStyle="1" w:styleId="5787AB17CF1B44C0B7940A1D556898FB">
    <w:name w:val="5787AB17CF1B44C0B7940A1D556898FB"/>
  </w:style>
  <w:style w:type="paragraph" w:customStyle="1" w:styleId="EE197134EB73433ABBE9251A1F05BC6E">
    <w:name w:val="EE197134EB73433ABBE9251A1F05BC6E"/>
  </w:style>
  <w:style w:type="paragraph" w:customStyle="1" w:styleId="87820840DDB34DF29F02C70EB3B93FA8">
    <w:name w:val="87820840DDB34DF29F02C70EB3B93FA8"/>
  </w:style>
  <w:style w:type="paragraph" w:customStyle="1" w:styleId="9E242647A9BE4A2D8840EB03CF72C1B3">
    <w:name w:val="9E242647A9BE4A2D8840EB03CF72C1B3"/>
  </w:style>
  <w:style w:type="paragraph" w:customStyle="1" w:styleId="76701CCA03B14FF9BBE59EA3EB60551C">
    <w:name w:val="76701CCA03B14FF9BBE59EA3EB60551C"/>
  </w:style>
  <w:style w:type="paragraph" w:customStyle="1" w:styleId="386C85870FFE475E98E7967264763549">
    <w:name w:val="386C85870FFE475E98E7967264763549"/>
  </w:style>
  <w:style w:type="paragraph" w:customStyle="1" w:styleId="47D5A28BE8454C5EBE4A73E919513119">
    <w:name w:val="47D5A28BE8454C5EBE4A73E919513119"/>
  </w:style>
  <w:style w:type="paragraph" w:customStyle="1" w:styleId="0E7DFC3C17B84188AA0ADE2ECAABBED7">
    <w:name w:val="0E7DFC3C17B84188AA0ADE2ECAABBED7"/>
  </w:style>
  <w:style w:type="paragraph" w:customStyle="1" w:styleId="C8AC965F07734220B0D378A58CF4D71D">
    <w:name w:val="C8AC965F07734220B0D378A58CF4D71D"/>
  </w:style>
  <w:style w:type="paragraph" w:customStyle="1" w:styleId="9BE3276DFF46493A80CBA6A5D4B73CA4">
    <w:name w:val="9BE3276DFF46493A80CBA6A5D4B73CA4"/>
  </w:style>
  <w:style w:type="paragraph" w:customStyle="1" w:styleId="698FAAD3607E4C2488E68DB6CB5D880F">
    <w:name w:val="698FAAD3607E4C2488E68DB6CB5D880F"/>
  </w:style>
  <w:style w:type="paragraph" w:customStyle="1" w:styleId="605130CEDEDD435AA0907A44393FA309">
    <w:name w:val="605130CEDEDD435AA0907A44393FA309"/>
  </w:style>
  <w:style w:type="paragraph" w:customStyle="1" w:styleId="BB73C83564E24DE0B3EFFB6291848936">
    <w:name w:val="BB73C83564E24DE0B3EFFB6291848936"/>
  </w:style>
  <w:style w:type="paragraph" w:customStyle="1" w:styleId="7E458718A6EB40F5AF7C48F12BE72403">
    <w:name w:val="7E458718A6EB40F5AF7C48F12BE72403"/>
  </w:style>
  <w:style w:type="paragraph" w:customStyle="1" w:styleId="C8186CE2E4684334A622321788B97832">
    <w:name w:val="C8186CE2E4684334A622321788B97832"/>
  </w:style>
  <w:style w:type="paragraph" w:customStyle="1" w:styleId="CFCE484F84C04984AB5DA67590093B2A">
    <w:name w:val="CFCE484F84C04984AB5DA67590093B2A"/>
  </w:style>
  <w:style w:type="paragraph" w:customStyle="1" w:styleId="C46191FBC860415FBDC125EC130D20CE">
    <w:name w:val="C46191FBC860415FBDC125EC130D20CE"/>
  </w:style>
  <w:style w:type="paragraph" w:customStyle="1" w:styleId="BBCD20EAC3DF45A0A8393A9F5F769496">
    <w:name w:val="BBCD20EAC3DF45A0A8393A9F5F769496"/>
  </w:style>
  <w:style w:type="paragraph" w:customStyle="1" w:styleId="841D2655C9884D4FB4415D6225409D77">
    <w:name w:val="841D2655C9884D4FB4415D6225409D77"/>
  </w:style>
  <w:style w:type="paragraph" w:customStyle="1" w:styleId="D97F8C66D916491D8B7E4E8A3CC9F08F">
    <w:name w:val="D97F8C66D916491D8B7E4E8A3CC9F08F"/>
  </w:style>
  <w:style w:type="paragraph" w:customStyle="1" w:styleId="46DC39C7A61443C391F9A55CFD73C569">
    <w:name w:val="46DC39C7A61443C391F9A55CFD73C569"/>
    <w:rsid w:val="00DA27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soigné, conçu par MOO</Template>
  <TotalTime>0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2025-04-03T08:36:00Z</dcterms:created>
  <dcterms:modified xsi:type="dcterms:W3CDTF">2025-04-03T08:36:00Z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